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1B2ABD" w14:paraId="679AF9D1" w14:textId="77777777" w:rsidTr="00482A88">
        <w:trPr>
          <w:trHeight w:val="4410"/>
        </w:trPr>
        <w:tc>
          <w:tcPr>
            <w:tcW w:w="3600" w:type="dxa"/>
            <w:vAlign w:val="bottom"/>
          </w:tcPr>
          <w:p w14:paraId="5EB52355" w14:textId="4CF8B749" w:rsidR="001B2ABD" w:rsidRDefault="002058B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C9C4AC0" wp14:editId="2978CC13">
                  <wp:extent cx="1615440" cy="1775460"/>
                  <wp:effectExtent l="0" t="0" r="3810" b="0"/>
                  <wp:docPr id="296762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762626" name="Picture 29676262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2" t="20781" r="372" b="20548"/>
                          <a:stretch/>
                        </pic:blipFill>
                        <pic:spPr bwMode="auto">
                          <a:xfrm>
                            <a:off x="0" y="0"/>
                            <a:ext cx="1615440" cy="177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14:paraId="66195728" w14:textId="77777777" w:rsidR="001B2ABD" w:rsidRPr="00482A88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48D6813C" w14:textId="3A31B423" w:rsidR="00482A88" w:rsidRPr="00482A88" w:rsidRDefault="00482A88" w:rsidP="00482A88">
            <w:pPr>
              <w:pStyle w:val="Heading1"/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PIYUSH SONDAGAR</w:t>
            </w:r>
          </w:p>
          <w:p w14:paraId="09038892" w14:textId="1DFBF73F" w:rsidR="001B2ABD" w:rsidRPr="00482A88" w:rsidRDefault="001B2ABD" w:rsidP="00482A88">
            <w:pPr>
              <w:pStyle w:val="Heading1"/>
              <w:rPr>
                <w:sz w:val="48"/>
                <w:szCs w:val="48"/>
              </w:rPr>
            </w:pPr>
          </w:p>
        </w:tc>
      </w:tr>
      <w:tr w:rsidR="001B2ABD" w14:paraId="46758951" w14:textId="77777777" w:rsidTr="00482A88">
        <w:tc>
          <w:tcPr>
            <w:tcW w:w="3600" w:type="dxa"/>
          </w:tcPr>
          <w:p w14:paraId="5557492E" w14:textId="7FEB3201" w:rsidR="00036450" w:rsidRDefault="00036450" w:rsidP="00482A88"/>
          <w:p w14:paraId="109F4294" w14:textId="77777777" w:rsidR="00036450" w:rsidRDefault="00036450" w:rsidP="00036450"/>
          <w:sdt>
            <w:sdtPr>
              <w:id w:val="-1954003311"/>
              <w:placeholder>
                <w:docPart w:val="12EBCB06F6154BC98F4AF0E8B384C75D"/>
              </w:placeholder>
              <w:temporary/>
              <w:showingPlcHdr/>
              <w15:appearance w15:val="hidden"/>
            </w:sdtPr>
            <w:sdtContent>
              <w:p w14:paraId="48C9EB9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BFD5353C53C4B4EB73BF5CF9CECCD24"/>
              </w:placeholder>
              <w:temporary/>
              <w:showingPlcHdr/>
              <w15:appearance w15:val="hidden"/>
            </w:sdtPr>
            <w:sdtContent>
              <w:p w14:paraId="055F4F0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66A2B8" w14:textId="7850EB4D" w:rsidR="004D3011" w:rsidRDefault="00482A88" w:rsidP="004D3011">
            <w:r>
              <w:t>7600489257</w:t>
            </w:r>
          </w:p>
          <w:p w14:paraId="607D4003" w14:textId="77777777" w:rsidR="004D3011" w:rsidRPr="004D3011" w:rsidRDefault="004D3011" w:rsidP="004D3011"/>
          <w:p w14:paraId="400DA4C2" w14:textId="07B3C9EC" w:rsidR="004D3011" w:rsidRDefault="00482A88" w:rsidP="004D3011">
            <w:r>
              <w:t>ADDRESS;</w:t>
            </w:r>
          </w:p>
          <w:p w14:paraId="66766F01" w14:textId="325D8E9B" w:rsidR="004D3011" w:rsidRDefault="00482A88" w:rsidP="004D3011">
            <w:r>
              <w:t>3/B-307,LAL KRUSHNA APPARTMENT NEAR ABHILASHA RESIDENCY,NIKOL</w:t>
            </w:r>
          </w:p>
          <w:p w14:paraId="58AFF633" w14:textId="1618D645" w:rsidR="00482A88" w:rsidRDefault="00482A88" w:rsidP="004D3011">
            <w:r>
              <w:t>PIN;382350</w:t>
            </w:r>
          </w:p>
          <w:p w14:paraId="688D72F8" w14:textId="77777777" w:rsidR="004D3011" w:rsidRDefault="004D3011" w:rsidP="004D3011"/>
          <w:sdt>
            <w:sdtPr>
              <w:id w:val="-240260293"/>
              <w:placeholder>
                <w:docPart w:val="522A97E8B5894331B281CAB5087904ED"/>
              </w:placeholder>
              <w:temporary/>
              <w:showingPlcHdr/>
              <w15:appearance w15:val="hidden"/>
            </w:sdtPr>
            <w:sdtContent>
              <w:p w14:paraId="15808CB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A9BD474" w14:textId="6DDE4CE0" w:rsidR="004D3011" w:rsidRDefault="00482A88" w:rsidP="00482A88">
            <w:hyperlink r:id="rId7" w:history="1">
              <w:r w:rsidRPr="00314D0F">
                <w:rPr>
                  <w:rStyle w:val="Hyperlink"/>
                </w:rPr>
                <w:t>piyushsondagar307@gmail.com</w:t>
              </w:r>
            </w:hyperlink>
          </w:p>
          <w:p w14:paraId="75F10B4E" w14:textId="77777777" w:rsidR="00482A88" w:rsidRDefault="00482A88" w:rsidP="00482A88"/>
          <w:p w14:paraId="30C38EE8" w14:textId="77777777" w:rsidR="00482A88" w:rsidRDefault="00482A88" w:rsidP="00482A88">
            <w:pPr>
              <w:pStyle w:val="Heading1"/>
            </w:pPr>
          </w:p>
          <w:p w14:paraId="56F9F8DB" w14:textId="77777777" w:rsidR="00482A88" w:rsidRDefault="00482A88" w:rsidP="00482A88">
            <w:pPr>
              <w:pStyle w:val="Heading3"/>
            </w:pPr>
            <w:r>
              <w:t>PERSONAL DETAILS</w:t>
            </w:r>
          </w:p>
          <w:p w14:paraId="01F4EF4E" w14:textId="3D32A84D" w:rsidR="00482A88" w:rsidRDefault="00482A88" w:rsidP="00482A88">
            <w:r>
              <w:t>DATE OF BIRTH   :  15/06/2000</w:t>
            </w:r>
          </w:p>
          <w:p w14:paraId="42BE613E" w14:textId="77777777" w:rsidR="00482A88" w:rsidRDefault="00482A88" w:rsidP="00482A88"/>
          <w:p w14:paraId="69D3EDBF" w14:textId="77777777" w:rsidR="00482A88" w:rsidRDefault="00482A88" w:rsidP="00482A88">
            <w:r>
              <w:t>MARTIAL STATUS:  SINGLE</w:t>
            </w:r>
          </w:p>
          <w:p w14:paraId="025DA288" w14:textId="77777777" w:rsidR="00482A88" w:rsidRDefault="00482A88" w:rsidP="00482A88"/>
          <w:p w14:paraId="4E3346CA" w14:textId="5906FF46" w:rsidR="00482A88" w:rsidRDefault="00482A88" w:rsidP="00482A88">
            <w:r>
              <w:t xml:space="preserve">NATIONALITY     :   INDIAN   </w:t>
            </w:r>
          </w:p>
          <w:p w14:paraId="69F696B0" w14:textId="77777777" w:rsidR="00482A88" w:rsidRDefault="00482A88" w:rsidP="00482A88"/>
          <w:p w14:paraId="4A2B7411" w14:textId="1498BA9F" w:rsidR="00482A88" w:rsidRPr="00482A88" w:rsidRDefault="00482A88" w:rsidP="00482A88">
            <w:r>
              <w:t xml:space="preserve"> GENDER           :   male   </w:t>
            </w:r>
          </w:p>
        </w:tc>
        <w:tc>
          <w:tcPr>
            <w:tcW w:w="250" w:type="dxa"/>
          </w:tcPr>
          <w:p w14:paraId="0010926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</w:tcPr>
          <w:sdt>
            <w:sdtPr>
              <w:rPr>
                <w:b w:val="0"/>
                <w:bCs w:val="0"/>
              </w:rPr>
              <w:id w:val="1049110328"/>
              <w:placeholder>
                <w:docPart w:val="D46D1DBFBA5044F69CF3B1CCC2C8B6D0"/>
              </w:placeholder>
              <w:temporary/>
              <w:showingPlcHdr/>
              <w15:appearance w15:val="hidden"/>
            </w:sdtPr>
            <w:sdtContent>
              <w:p w14:paraId="2502320C" w14:textId="717293CD" w:rsidR="00036450" w:rsidRPr="000C68DF" w:rsidRDefault="00E25A26" w:rsidP="00482A88">
                <w:pPr>
                  <w:pStyle w:val="Heading2"/>
                  <w:rPr>
                    <w:b w:val="0"/>
                    <w:bCs w:val="0"/>
                  </w:rPr>
                </w:pPr>
                <w:r w:rsidRPr="000C68DF">
                  <w:rPr>
                    <w:caps w:val="0"/>
                    <w:color w:val="548AB7" w:themeColor="accent1" w:themeShade="BF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EDUCATION</w:t>
                </w:r>
              </w:p>
            </w:sdtContent>
          </w:sdt>
          <w:p w14:paraId="6046B1B3" w14:textId="1424B693" w:rsidR="004D3011" w:rsidRPr="000C68DF" w:rsidRDefault="000C68DF" w:rsidP="00036450">
            <w:pPr>
              <w:rPr>
                <w:sz w:val="20"/>
                <w:szCs w:val="20"/>
              </w:rPr>
            </w:pPr>
            <w:r w:rsidRPr="000C68DF">
              <w:t>S</w:t>
            </w:r>
            <w:r w:rsidRPr="000C68DF">
              <w:rPr>
                <w:sz w:val="20"/>
                <w:szCs w:val="20"/>
              </w:rPr>
              <w:t>uper high school</w:t>
            </w:r>
          </w:p>
          <w:p w14:paraId="0C8F356A" w14:textId="77777777" w:rsidR="000C68DF" w:rsidRPr="000C68DF" w:rsidRDefault="000C68DF" w:rsidP="00036450"/>
          <w:p w14:paraId="578CD3E3" w14:textId="7F84413F" w:rsidR="000C68DF" w:rsidRPr="000C68DF" w:rsidRDefault="000C68DF" w:rsidP="00036450">
            <w:r w:rsidRPr="000C68DF">
              <w:t xml:space="preserve"> Ssc/10 th pass: 77%</w:t>
            </w:r>
          </w:p>
          <w:p w14:paraId="08054337" w14:textId="04A8E142" w:rsidR="000C68DF" w:rsidRPr="000C68DF" w:rsidRDefault="000C68DF" w:rsidP="00036450">
            <w:r w:rsidRPr="000C68DF">
              <w:t>Hsc/12 th pass:60%</w:t>
            </w:r>
          </w:p>
          <w:p w14:paraId="0358AD78" w14:textId="77777777" w:rsidR="000C68DF" w:rsidRPr="000C68DF" w:rsidRDefault="000C68DF" w:rsidP="00036450"/>
          <w:p w14:paraId="30CC9217" w14:textId="77777777" w:rsidR="000C68DF" w:rsidRPr="000C68DF" w:rsidRDefault="000C68DF" w:rsidP="00036450"/>
          <w:p w14:paraId="1D9A3CEA" w14:textId="6FDF4667" w:rsidR="000C68DF" w:rsidRPr="000C68DF" w:rsidRDefault="000C68DF" w:rsidP="00036450">
            <w:pPr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Gujarat college</w:t>
            </w:r>
          </w:p>
          <w:p w14:paraId="51697996" w14:textId="32199C65" w:rsidR="000C68DF" w:rsidRPr="000C68DF" w:rsidRDefault="000C68DF" w:rsidP="00036450">
            <w:pPr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Bsc graguate in 2021: 60%</w:t>
            </w:r>
          </w:p>
          <w:p w14:paraId="11204ED8" w14:textId="77777777" w:rsidR="000C68DF" w:rsidRPr="000C68DF" w:rsidRDefault="000C68DF" w:rsidP="00036450"/>
          <w:p w14:paraId="65FEACC0" w14:textId="77777777" w:rsidR="000C68DF" w:rsidRPr="000C68DF" w:rsidRDefault="000C68DF" w:rsidP="00036450"/>
          <w:p w14:paraId="16126628" w14:textId="358C8F2A" w:rsidR="00036450" w:rsidRPr="000C68DF" w:rsidRDefault="00036450" w:rsidP="00036450"/>
          <w:p w14:paraId="5AE5C94C" w14:textId="5EBEB3E6" w:rsidR="00036450" w:rsidRPr="000C68DF" w:rsidRDefault="000C68DF" w:rsidP="00036450">
            <w:pPr>
              <w:pStyle w:val="Heading2"/>
              <w:rPr>
                <w:color w:val="548AB7" w:themeColor="accent1" w:themeShade="BF"/>
              </w:rPr>
            </w:pPr>
            <w:r w:rsidRPr="000C68DF">
              <w:rPr>
                <w:color w:val="548AB7" w:themeColor="accent1" w:themeShade="BF"/>
              </w:rPr>
              <w:t>skills</w:t>
            </w:r>
          </w:p>
          <w:p w14:paraId="083AC58B" w14:textId="5816C6F4" w:rsidR="00036450" w:rsidRPr="000C68DF" w:rsidRDefault="00036450" w:rsidP="000C68DF">
            <w:pPr>
              <w:pStyle w:val="Heading4"/>
              <w:rPr>
                <w:b w:val="0"/>
              </w:rPr>
            </w:pPr>
            <w:r w:rsidRPr="000C68DF">
              <w:rPr>
                <w:b w:val="0"/>
              </w:rPr>
              <w:t xml:space="preserve">  </w:t>
            </w:r>
            <w:r w:rsidR="000C68DF" w:rsidRPr="000C68DF">
              <w:rPr>
                <w:b w:val="0"/>
              </w:rPr>
              <w:t>Positive attitude,good listner and active learner and also good in comunication skills.</w:t>
            </w:r>
          </w:p>
          <w:p w14:paraId="12A3C6D9" w14:textId="77777777" w:rsidR="00036450" w:rsidRPr="000C68DF" w:rsidRDefault="00036450" w:rsidP="004D3011">
            <w:pPr>
              <w:rPr>
                <w:noProof/>
                <w:color w:val="000000" w:themeColor="text1"/>
              </w:rPr>
            </w:pPr>
          </w:p>
          <w:p w14:paraId="5204E899" w14:textId="77777777" w:rsidR="000C68DF" w:rsidRPr="000C68DF" w:rsidRDefault="000C68DF" w:rsidP="004D3011">
            <w:pPr>
              <w:rPr>
                <w:noProof/>
                <w:color w:val="000000" w:themeColor="text1"/>
              </w:rPr>
            </w:pPr>
          </w:p>
          <w:p w14:paraId="1DC4200D" w14:textId="77777777" w:rsidR="000C68DF" w:rsidRPr="000C68DF" w:rsidRDefault="000C68DF" w:rsidP="004D3011">
            <w:pPr>
              <w:rPr>
                <w:b/>
                <w:bCs/>
                <w:noProof/>
                <w:color w:val="548AB7" w:themeColor="accent1" w:themeShade="BF"/>
                <w:sz w:val="20"/>
                <w:szCs w:val="20"/>
              </w:rPr>
            </w:pPr>
            <w:r w:rsidRPr="000C68DF">
              <w:rPr>
                <w:b/>
                <w:bCs/>
                <w:noProof/>
                <w:color w:val="548AB7" w:themeColor="accent1" w:themeShade="BF"/>
                <w:sz w:val="20"/>
                <w:szCs w:val="20"/>
              </w:rPr>
              <w:t>INTERESTS</w:t>
            </w:r>
          </w:p>
          <w:p w14:paraId="1D61A007" w14:textId="77777777" w:rsidR="000C68DF" w:rsidRPr="000C68DF" w:rsidRDefault="000C68DF" w:rsidP="004D3011">
            <w:pPr>
              <w:rPr>
                <w:noProof/>
                <w:sz w:val="20"/>
                <w:szCs w:val="20"/>
              </w:rPr>
            </w:pPr>
            <w:r w:rsidRPr="000C68DF">
              <w:rPr>
                <w:noProof/>
                <w:color w:val="548AB7" w:themeColor="accent1" w:themeShade="BF"/>
                <w:sz w:val="20"/>
                <w:szCs w:val="20"/>
              </w:rPr>
              <w:t xml:space="preserve"> </w:t>
            </w:r>
            <w:r w:rsidRPr="000C68DF">
              <w:rPr>
                <w:noProof/>
                <w:sz w:val="20"/>
                <w:szCs w:val="20"/>
              </w:rPr>
              <w:t>Playing cricket,listen music</w:t>
            </w:r>
          </w:p>
          <w:p w14:paraId="7FD70007" w14:textId="77777777" w:rsidR="000C68DF" w:rsidRPr="000C68DF" w:rsidRDefault="000C68DF" w:rsidP="004D3011">
            <w:pPr>
              <w:rPr>
                <w:noProof/>
                <w:sz w:val="20"/>
                <w:szCs w:val="20"/>
              </w:rPr>
            </w:pPr>
          </w:p>
          <w:p w14:paraId="1CE6CF13" w14:textId="77777777" w:rsidR="000C68DF" w:rsidRPr="000C68DF" w:rsidRDefault="000C68DF" w:rsidP="004D3011">
            <w:pPr>
              <w:rPr>
                <w:noProof/>
                <w:sz w:val="20"/>
                <w:szCs w:val="20"/>
              </w:rPr>
            </w:pPr>
          </w:p>
          <w:p w14:paraId="5BF097C1" w14:textId="77777777" w:rsidR="000C68DF" w:rsidRDefault="000C68DF" w:rsidP="004D3011">
            <w:pPr>
              <w:rPr>
                <w:b/>
                <w:bCs/>
                <w:noProof/>
                <w:color w:val="548AB7" w:themeColor="accent1" w:themeShade="BF"/>
                <w:sz w:val="20"/>
                <w:szCs w:val="20"/>
              </w:rPr>
            </w:pPr>
            <w:r w:rsidRPr="000C68DF">
              <w:rPr>
                <w:b/>
                <w:bCs/>
                <w:noProof/>
                <w:color w:val="548AB7" w:themeColor="accent1" w:themeShade="BF"/>
                <w:sz w:val="20"/>
                <w:szCs w:val="20"/>
              </w:rPr>
              <w:t>LANGUAGES</w:t>
            </w:r>
          </w:p>
          <w:p w14:paraId="51B922B6" w14:textId="3A0DDD3C" w:rsidR="000C68DF" w:rsidRPr="000C68DF" w:rsidRDefault="000C68DF" w:rsidP="004D3011">
            <w:pPr>
              <w:rPr>
                <w:sz w:val="20"/>
                <w:szCs w:val="20"/>
              </w:rPr>
            </w:pPr>
            <w:r w:rsidRPr="000C68DF">
              <w:rPr>
                <w:noProof/>
                <w:sz w:val="20"/>
                <w:szCs w:val="20"/>
              </w:rPr>
              <w:t>Hindi /english/gujarati</w:t>
            </w:r>
          </w:p>
        </w:tc>
      </w:tr>
    </w:tbl>
    <w:p w14:paraId="2621C32A" w14:textId="77777777" w:rsidR="00000000" w:rsidRDefault="00000000" w:rsidP="000C45FF">
      <w:pPr>
        <w:tabs>
          <w:tab w:val="left" w:pos="990"/>
        </w:tabs>
      </w:pPr>
    </w:p>
    <w:sectPr w:rsidR="0043117B" w:rsidSect="00254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6079" w14:textId="77777777" w:rsidR="00254049" w:rsidRDefault="00254049" w:rsidP="000C45FF">
      <w:r>
        <w:separator/>
      </w:r>
    </w:p>
  </w:endnote>
  <w:endnote w:type="continuationSeparator" w:id="0">
    <w:p w14:paraId="4EC23A78" w14:textId="77777777" w:rsidR="00254049" w:rsidRDefault="002540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FF12" w14:textId="77777777" w:rsidR="00283582" w:rsidRDefault="00283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D9A0" w14:textId="77777777" w:rsidR="00283582" w:rsidRDefault="00283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B780" w14:textId="77777777" w:rsidR="00283582" w:rsidRDefault="00283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2047" w14:textId="77777777" w:rsidR="00254049" w:rsidRDefault="00254049" w:rsidP="000C45FF">
      <w:r>
        <w:separator/>
      </w:r>
    </w:p>
  </w:footnote>
  <w:footnote w:type="continuationSeparator" w:id="0">
    <w:p w14:paraId="7F5515CF" w14:textId="77777777" w:rsidR="00254049" w:rsidRDefault="002540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F21C" w14:textId="77777777" w:rsidR="00283582" w:rsidRDefault="00283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D316" w14:textId="4E359650" w:rsidR="000C45FF" w:rsidRPr="00283582" w:rsidRDefault="000C45FF">
    <w:pPr>
      <w:pStyle w:val="Header"/>
      <w:rPr>
        <w:b/>
        <w:bCs/>
        <w:sz w:val="56"/>
        <w:szCs w:val="56"/>
      </w:rPr>
    </w:pPr>
    <w:r w:rsidRPr="00283582">
      <w:rPr>
        <w:b/>
        <w:bCs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 wp14:anchorId="3ACA2712" wp14:editId="7C4547D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E35">
      <w:rPr>
        <w:b/>
        <w:bCs/>
        <w:sz w:val="56"/>
        <w:szCs w:val="56"/>
      </w:rPr>
      <w:t xml:space="preserve">                      </w:t>
    </w:r>
    <w:r w:rsidR="00563E35" w:rsidRPr="00563E35">
      <w:rPr>
        <w:b/>
        <w:bCs/>
        <w:sz w:val="56"/>
        <w:szCs w:val="56"/>
      </w:rPr>
      <w:t xml:space="preserve"> </w:t>
    </w:r>
    <w:r w:rsidR="00283582" w:rsidRPr="00563E35">
      <w:rPr>
        <w:b/>
        <w:bCs/>
        <w:sz w:val="56"/>
        <w:szCs w:val="56"/>
      </w:rPr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0BF5" w14:textId="77777777" w:rsidR="00283582" w:rsidRDefault="00283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8"/>
    <w:rsid w:val="00036450"/>
    <w:rsid w:val="00094499"/>
    <w:rsid w:val="000C45FF"/>
    <w:rsid w:val="000C68D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058BE"/>
    <w:rsid w:val="002400EB"/>
    <w:rsid w:val="00254049"/>
    <w:rsid w:val="00256CF7"/>
    <w:rsid w:val="00281FD5"/>
    <w:rsid w:val="00283582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82A88"/>
    <w:rsid w:val="00496591"/>
    <w:rsid w:val="004C63E4"/>
    <w:rsid w:val="004D3011"/>
    <w:rsid w:val="005262AC"/>
    <w:rsid w:val="00563E35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0D4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FAD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piyushsondagar307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USH\AppData\Local\Microsoft\Office\16.0\DTS\en-IN%7bB1EDAEFA-08A2-4E62-B9BF-0F89C9B41687%7d\%7b4CC1B016-B00A-416C-A1D9-A884265C09A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EBCB06F6154BC98F4AF0E8B384C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59ECD-1A36-448D-8B12-7342D112865E}"/>
      </w:docPartPr>
      <w:docPartBody>
        <w:p w:rsidR="00000000" w:rsidRDefault="00000000">
          <w:pPr>
            <w:pStyle w:val="12EBCB06F6154BC98F4AF0E8B384C75D"/>
          </w:pPr>
          <w:r w:rsidRPr="00CB0055">
            <w:t>Contact</w:t>
          </w:r>
        </w:p>
      </w:docPartBody>
    </w:docPart>
    <w:docPart>
      <w:docPartPr>
        <w:name w:val="7BFD5353C53C4B4EB73BF5CF9CEC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0DEE-B8C2-445B-A147-7988835797E1}"/>
      </w:docPartPr>
      <w:docPartBody>
        <w:p w:rsidR="00000000" w:rsidRDefault="00000000">
          <w:pPr>
            <w:pStyle w:val="7BFD5353C53C4B4EB73BF5CF9CECCD24"/>
          </w:pPr>
          <w:r w:rsidRPr="004D3011">
            <w:t>PHONE:</w:t>
          </w:r>
        </w:p>
      </w:docPartBody>
    </w:docPart>
    <w:docPart>
      <w:docPartPr>
        <w:name w:val="522A97E8B5894331B281CAB50879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31450-258D-4088-BB0D-CFFC5DBD9D1B}"/>
      </w:docPartPr>
      <w:docPartBody>
        <w:p w:rsidR="00000000" w:rsidRDefault="00000000">
          <w:pPr>
            <w:pStyle w:val="522A97E8B5894331B281CAB5087904ED"/>
          </w:pPr>
          <w:r w:rsidRPr="004D3011">
            <w:t>EMAIL:</w:t>
          </w:r>
        </w:p>
      </w:docPartBody>
    </w:docPart>
    <w:docPart>
      <w:docPartPr>
        <w:name w:val="D46D1DBFBA5044F69CF3B1CCC2C8B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4F48-B0CA-4C84-A243-CF575E01D835}"/>
      </w:docPartPr>
      <w:docPartBody>
        <w:p w:rsidR="00000000" w:rsidRDefault="00000000">
          <w:pPr>
            <w:pStyle w:val="D46D1DBFBA5044F69CF3B1CCC2C8B6D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45"/>
    <w:rsid w:val="00001745"/>
    <w:rsid w:val="002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92E89502F4B76924FD3996AD51DC6">
    <w:name w:val="A5592E89502F4B76924FD3996AD51DC6"/>
  </w:style>
  <w:style w:type="paragraph" w:customStyle="1" w:styleId="C605A29C21A14CE69825FD682788715F">
    <w:name w:val="C605A29C21A14CE69825FD682788715F"/>
  </w:style>
  <w:style w:type="paragraph" w:customStyle="1" w:styleId="8553E15F7F1B4E18B9BC50ECFB0BCB9C">
    <w:name w:val="8553E15F7F1B4E18B9BC50ECFB0BCB9C"/>
  </w:style>
  <w:style w:type="paragraph" w:customStyle="1" w:styleId="4D8E6E29524443658C8343D149570257">
    <w:name w:val="4D8E6E29524443658C8343D149570257"/>
  </w:style>
  <w:style w:type="paragraph" w:customStyle="1" w:styleId="12EBCB06F6154BC98F4AF0E8B384C75D">
    <w:name w:val="12EBCB06F6154BC98F4AF0E8B384C75D"/>
  </w:style>
  <w:style w:type="paragraph" w:customStyle="1" w:styleId="7BFD5353C53C4B4EB73BF5CF9CECCD24">
    <w:name w:val="7BFD5353C53C4B4EB73BF5CF9CECCD24"/>
  </w:style>
  <w:style w:type="paragraph" w:customStyle="1" w:styleId="7213D17D93024546865BF37411B5A9A2">
    <w:name w:val="7213D17D93024546865BF37411B5A9A2"/>
  </w:style>
  <w:style w:type="paragraph" w:customStyle="1" w:styleId="94A1098EC3EF4B8B99B144876EA52475">
    <w:name w:val="94A1098EC3EF4B8B99B144876EA52475"/>
  </w:style>
  <w:style w:type="paragraph" w:customStyle="1" w:styleId="ADF17755EC15410F9B29B222B6D5EFF1">
    <w:name w:val="ADF17755EC15410F9B29B222B6D5EFF1"/>
  </w:style>
  <w:style w:type="paragraph" w:customStyle="1" w:styleId="522A97E8B5894331B281CAB5087904ED">
    <w:name w:val="522A97E8B5894331B281CAB5087904E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1F661EB44E849E7AE3A7019F9F6DD51">
    <w:name w:val="C1F661EB44E849E7AE3A7019F9F6DD51"/>
  </w:style>
  <w:style w:type="paragraph" w:customStyle="1" w:styleId="C23A21AC45394A54B75B88895EBB0BE3">
    <w:name w:val="C23A21AC45394A54B75B88895EBB0BE3"/>
  </w:style>
  <w:style w:type="paragraph" w:customStyle="1" w:styleId="C584EB2223F9461A8E3814673BB053EA">
    <w:name w:val="C584EB2223F9461A8E3814673BB053EA"/>
  </w:style>
  <w:style w:type="paragraph" w:customStyle="1" w:styleId="ADE39C66A37A4A4A9CB631610C71DFC2">
    <w:name w:val="ADE39C66A37A4A4A9CB631610C71DFC2"/>
  </w:style>
  <w:style w:type="paragraph" w:customStyle="1" w:styleId="56444E74D5A84C94B4EE157B531A033D">
    <w:name w:val="56444E74D5A84C94B4EE157B531A033D"/>
  </w:style>
  <w:style w:type="paragraph" w:customStyle="1" w:styleId="7395CCCD45874216AC8E0B3F161E5612">
    <w:name w:val="7395CCCD45874216AC8E0B3F161E5612"/>
  </w:style>
  <w:style w:type="paragraph" w:customStyle="1" w:styleId="D46D1DBFBA5044F69CF3B1CCC2C8B6D0">
    <w:name w:val="D46D1DBFBA5044F69CF3B1CCC2C8B6D0"/>
  </w:style>
  <w:style w:type="paragraph" w:customStyle="1" w:styleId="78F80A3FDD214B88BD9D6123E0D5F728">
    <w:name w:val="78F80A3FDD214B88BD9D6123E0D5F728"/>
  </w:style>
  <w:style w:type="paragraph" w:customStyle="1" w:styleId="0D4BEB07BBD94C86A6C80136E7646245">
    <w:name w:val="0D4BEB07BBD94C86A6C80136E7646245"/>
  </w:style>
  <w:style w:type="paragraph" w:customStyle="1" w:styleId="91655D3A4E5D4ACD84E4816473DADE2D">
    <w:name w:val="91655D3A4E5D4ACD84E4816473DADE2D"/>
  </w:style>
  <w:style w:type="paragraph" w:customStyle="1" w:styleId="6104697FC51141C89DA7F1482300E61D">
    <w:name w:val="6104697FC51141C89DA7F1482300E61D"/>
  </w:style>
  <w:style w:type="paragraph" w:customStyle="1" w:styleId="D0543DB2BA4D4E0293CC55B2E8222B7A">
    <w:name w:val="D0543DB2BA4D4E0293CC55B2E8222B7A"/>
  </w:style>
  <w:style w:type="paragraph" w:customStyle="1" w:styleId="C3EE5E4BF6174DA7BCC26F177DBCDBA3">
    <w:name w:val="C3EE5E4BF6174DA7BCC26F177DBCDBA3"/>
  </w:style>
  <w:style w:type="paragraph" w:customStyle="1" w:styleId="3EF7BCE41B134E0084AFA34C01EA8B0B">
    <w:name w:val="3EF7BCE41B134E0084AFA34C01EA8B0B"/>
  </w:style>
  <w:style w:type="paragraph" w:customStyle="1" w:styleId="1BA05772DD404484AD8D3B09183C4871">
    <w:name w:val="1BA05772DD404484AD8D3B09183C4871"/>
  </w:style>
  <w:style w:type="paragraph" w:customStyle="1" w:styleId="A605FC3F17F04AFA856D3D171D790F71">
    <w:name w:val="A605FC3F17F04AFA856D3D171D790F71"/>
  </w:style>
  <w:style w:type="paragraph" w:customStyle="1" w:styleId="20F43402F3A04CF5B6870F43C5F6DB61">
    <w:name w:val="20F43402F3A04CF5B6870F43C5F6DB61"/>
  </w:style>
  <w:style w:type="paragraph" w:customStyle="1" w:styleId="058000AB59684BF1894162EDBF406945">
    <w:name w:val="058000AB59684BF1894162EDBF406945"/>
  </w:style>
  <w:style w:type="paragraph" w:customStyle="1" w:styleId="6788ABDEA173440796E6BE967601D6A7">
    <w:name w:val="6788ABDEA173440796E6BE967601D6A7"/>
  </w:style>
  <w:style w:type="paragraph" w:customStyle="1" w:styleId="2DDB1E888B34444E9B3B054CE29AE1D9">
    <w:name w:val="2DDB1E888B34444E9B3B054CE29AE1D9"/>
  </w:style>
  <w:style w:type="paragraph" w:customStyle="1" w:styleId="67AFE66B579D414FAFC481D51DDC846E">
    <w:name w:val="67AFE66B579D414FAFC481D51DDC846E"/>
  </w:style>
  <w:style w:type="paragraph" w:customStyle="1" w:styleId="525BF18E611442179B0778E9BCB2BFDD">
    <w:name w:val="525BF18E611442179B0778E9BCB2BFDD"/>
  </w:style>
  <w:style w:type="paragraph" w:customStyle="1" w:styleId="DDEAEE3700AD425DB0247FE696B79C07">
    <w:name w:val="DDEAEE3700AD425DB0247FE696B79C07"/>
  </w:style>
  <w:style w:type="paragraph" w:customStyle="1" w:styleId="9BB1A769E6F94C22A45309F336403AD4">
    <w:name w:val="9BB1A769E6F94C22A45309F336403AD4"/>
  </w:style>
  <w:style w:type="paragraph" w:customStyle="1" w:styleId="1CEF802B13B94F4DB370F958FD9FD2BC">
    <w:name w:val="1CEF802B13B94F4DB370F958FD9FD2BC"/>
  </w:style>
  <w:style w:type="paragraph" w:customStyle="1" w:styleId="F4D578A0FE6644AD840DB26F141537EB">
    <w:name w:val="F4D578A0FE6644AD840DB26F141537EB"/>
  </w:style>
  <w:style w:type="paragraph" w:customStyle="1" w:styleId="C8B07E674B554399B8F008EF4871892D">
    <w:name w:val="C8B07E674B554399B8F008EF4871892D"/>
  </w:style>
  <w:style w:type="paragraph" w:customStyle="1" w:styleId="F07405F7BFEC49F79BD8A34E56C0AEBF">
    <w:name w:val="F07405F7BFEC49F79BD8A34E56C0AEBF"/>
  </w:style>
  <w:style w:type="paragraph" w:customStyle="1" w:styleId="40D1E0736D424D108EE6DD306BF26C44">
    <w:name w:val="40D1E0736D424D108EE6DD306BF26C44"/>
  </w:style>
  <w:style w:type="paragraph" w:customStyle="1" w:styleId="B63E2871AED24F3F872F1B5302782411">
    <w:name w:val="B63E2871AED24F3F872F1B530278241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DCA03906CAA74E87932F355F8A99B052">
    <w:name w:val="DCA03906CAA74E87932F355F8A99B052"/>
  </w:style>
  <w:style w:type="paragraph" w:customStyle="1" w:styleId="96243DD49AC6478B9C60B52ABDEEFA3D">
    <w:name w:val="96243DD49AC6478B9C60B52ABDEEFA3D"/>
    <w:rsid w:val="00001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{4CC1B016-B00A-416C-A1D9-A884265C09A5}tf00546271_win32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2024-02-03T10:52:00Z</dcterms:created>
  <dcterms:modified xsi:type="dcterms:W3CDTF">2024-02-03T10:53:00Z</dcterms:modified>
</cp:coreProperties>
</file>